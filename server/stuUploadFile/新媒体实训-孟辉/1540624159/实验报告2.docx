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025"/>
        <w:gridCol w:w="5183"/>
        <w:gridCol w:w="3626"/>
        <w:gridCol w:w="5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3" w:hRule="atLeast"/>
        </w:trPr>
        <w:tc>
          <w:tcPr>
            <w:tcW w:w="541" w:type="dxa"/>
            <w:vMerge w:val="restart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  <w:tc>
          <w:tcPr>
            <w:tcW w:w="2025" w:type="dxa"/>
            <w:shd w:val="clear" w:color="auto" w:fill="auto"/>
          </w:tcPr>
          <w:p>
            <w:pPr>
              <w:snapToGrid w:val="0"/>
              <w:spacing w:after="312" w:afterLines="100" w:line="240" w:lineRule="auto"/>
              <w:rPr>
                <w:rFonts w:hint="eastAsia" w:eastAsia="宋体" w:asciiTheme="minorEastAsia" w:hAnsiTheme="minorEastAsia"/>
                <w:color w:val="595959"/>
                <w:lang w:eastAsia="zh-CN"/>
              </w:rPr>
            </w:pPr>
            <w:r>
              <w:rPr>
                <w:rFonts w:hint="eastAsia" w:eastAsia="宋体" w:asciiTheme="minorEastAsia" w:hAnsiTheme="minorEastAsia"/>
                <w:color w:val="595959"/>
                <w:lang w:eastAsia="zh-CN"/>
              </w:rPr>
              <w:drawing>
                <wp:inline distT="0" distB="0" distL="114300" distR="114300">
                  <wp:extent cx="1510030" cy="1106805"/>
                  <wp:effectExtent l="0" t="0" r="17145" b="13970"/>
                  <wp:docPr id="46" name="图片 46" descr="IMG_20180519_145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IMG_20180519_14533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003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ind w:left="420" w:leftChars="200" w:firstLine="400" w:firstLineChars="100"/>
              <w:contextualSpacing/>
              <w:rPr>
                <w:rFonts w:hint="eastAsia" w:eastAsia="宋体" w:asciiTheme="minorEastAsia" w:hAnsiTheme="minorEastAsia"/>
                <w:color w:val="595959"/>
                <w:sz w:val="40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color w:val="595959"/>
                <w:sz w:val="40"/>
                <w:lang w:val="en-US" w:eastAsia="zh-CN"/>
              </w:rPr>
              <w:t>吕嘉俊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eastAsia="宋体" w:asciiTheme="minorEastAsia" w:hAnsiTheme="minorEastAsia"/>
                <w:color w:val="595959"/>
                <w:sz w:val="40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42875" cy="188595"/>
                      <wp:effectExtent l="0" t="0" r="9525" b="1905"/>
                      <wp:docPr id="42" name="Freefor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88595"/>
                              </a:xfrm>
                              <a:custGeom>
                                <a:avLst/>
                                <a:gdLst>
                                  <a:gd name="T0" fmla="*/ 71438 w 188"/>
                                  <a:gd name="T1" fmla="*/ 0 h 248"/>
                                  <a:gd name="T2" fmla="*/ 0 w 188"/>
                                  <a:gd name="T3" fmla="*/ 70723 h 248"/>
                                  <a:gd name="T4" fmla="*/ 71438 w 188"/>
                                  <a:gd name="T5" fmla="*/ 188595 h 248"/>
                                  <a:gd name="T6" fmla="*/ 142875 w 188"/>
                                  <a:gd name="T7" fmla="*/ 70723 h 248"/>
                                  <a:gd name="T8" fmla="*/ 71438 w 188"/>
                                  <a:gd name="T9" fmla="*/ 0 h 248"/>
                                  <a:gd name="T10" fmla="*/ 71438 w 188"/>
                                  <a:gd name="T11" fmla="*/ 117872 h 248"/>
                                  <a:gd name="T12" fmla="*/ 24319 w 188"/>
                                  <a:gd name="T13" fmla="*/ 70723 h 248"/>
                                  <a:gd name="T14" fmla="*/ 71438 w 188"/>
                                  <a:gd name="T15" fmla="*/ 23574 h 248"/>
                                  <a:gd name="T16" fmla="*/ 119316 w 188"/>
                                  <a:gd name="T17" fmla="*/ 70723 h 248"/>
                                  <a:gd name="T18" fmla="*/ 71438 w 188"/>
                                  <a:gd name="T19" fmla="*/ 117872 h 248"/>
                                  <a:gd name="T20" fmla="*/ 71438 w 188"/>
                                  <a:gd name="T21" fmla="*/ 47149 h 248"/>
                                  <a:gd name="T22" fmla="*/ 47878 w 188"/>
                                  <a:gd name="T23" fmla="*/ 70723 h 248"/>
                                  <a:gd name="T24" fmla="*/ 71438 w 188"/>
                                  <a:gd name="T25" fmla="*/ 94298 h 248"/>
                                  <a:gd name="T26" fmla="*/ 95757 w 188"/>
                                  <a:gd name="T27" fmla="*/ 70723 h 248"/>
                                  <a:gd name="T28" fmla="*/ 71438 w 188"/>
                                  <a:gd name="T29" fmla="*/ 47149 h 248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88" h="248">
                                    <a:moveTo>
                                      <a:pt x="94" y="0"/>
                                    </a:moveTo>
                                    <a:cubicBezTo>
                                      <a:pt x="42" y="0"/>
                                      <a:pt x="0" y="42"/>
                                      <a:pt x="0" y="93"/>
                                    </a:cubicBezTo>
                                    <a:cubicBezTo>
                                      <a:pt x="0" y="145"/>
                                      <a:pt x="94" y="248"/>
                                      <a:pt x="94" y="248"/>
                                    </a:cubicBezTo>
                                    <a:cubicBezTo>
                                      <a:pt x="94" y="248"/>
                                      <a:pt x="188" y="145"/>
                                      <a:pt x="188" y="93"/>
                                    </a:cubicBezTo>
                                    <a:cubicBezTo>
                                      <a:pt x="188" y="42"/>
                                      <a:pt x="146" y="0"/>
                                      <a:pt x="94" y="0"/>
                                    </a:cubicBezTo>
                                    <a:close/>
                                    <a:moveTo>
                                      <a:pt x="94" y="155"/>
                                    </a:moveTo>
                                    <a:cubicBezTo>
                                      <a:pt x="60" y="155"/>
                                      <a:pt x="32" y="127"/>
                                      <a:pt x="32" y="93"/>
                                    </a:cubicBezTo>
                                    <a:cubicBezTo>
                                      <a:pt x="32" y="59"/>
                                      <a:pt x="60" y="31"/>
                                      <a:pt x="94" y="31"/>
                                    </a:cubicBezTo>
                                    <a:cubicBezTo>
                                      <a:pt x="129" y="31"/>
                                      <a:pt x="157" y="59"/>
                                      <a:pt x="157" y="93"/>
                                    </a:cubicBezTo>
                                    <a:cubicBezTo>
                                      <a:pt x="157" y="127"/>
                                      <a:pt x="129" y="155"/>
                                      <a:pt x="94" y="155"/>
                                    </a:cubicBezTo>
                                    <a:close/>
                                    <a:moveTo>
                                      <a:pt x="94" y="62"/>
                                    </a:moveTo>
                                    <a:cubicBezTo>
                                      <a:pt x="77" y="62"/>
                                      <a:pt x="63" y="76"/>
                                      <a:pt x="63" y="93"/>
                                    </a:cubicBezTo>
                                    <a:cubicBezTo>
                                      <a:pt x="63" y="110"/>
                                      <a:pt x="77" y="124"/>
                                      <a:pt x="94" y="124"/>
                                    </a:cubicBezTo>
                                    <a:cubicBezTo>
                                      <a:pt x="112" y="124"/>
                                      <a:pt x="126" y="110"/>
                                      <a:pt x="126" y="93"/>
                                    </a:cubicBezTo>
                                    <a:cubicBezTo>
                                      <a:pt x="126" y="76"/>
                                      <a:pt x="112" y="62"/>
                                      <a:pt x="94" y="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" o:spid="_x0000_s1026" o:spt="100" style="height:14.85pt;width:11.25pt;" fillcolor="#767171" filled="t" stroked="f" coordsize="188,248" o:gfxdata="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D4bWhTTAAAAAwEAAA8AAAAAAAAAAQAgAAAAIgAAAGRycy9kb3ducmV2LnhtbFBLAQIUABQA&#10;AAAIAIdO4kA9uAX6EwUAAFQTAAAOAAAAAAAAAAEAIAAAACIBAABkcnMvZTJvRG9jLnhtbFBLBQYA&#10;AAAABgAGAFkBAACnCAAAAAA=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      <v:path o:connectlocs="54290980,0;0,53782274;54290980,143419653;108581200,53782274;54290980,0;54290980,89637378;18481793,53782274;54290980,17927171;90676986,53782274;54290980,89637378;54290980,35855103;36386006,53782274;54290980,71710206;72772773,53782274;54290980,35855103" o:connectangles="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 </w:t>
            </w:r>
            <w:r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  <w:t>求职意向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>：</w:t>
            </w:r>
            <w:r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  <w:t>前端工程师实习/广州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42875" cy="142240"/>
                      <wp:effectExtent l="635" t="3175" r="8890" b="6985"/>
                      <wp:docPr id="43" name="Freeform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42240"/>
                              </a:xfrm>
                              <a:custGeom>
                                <a:avLst/>
                                <a:gdLst>
                                  <a:gd name="T0" fmla="*/ 113398 w 412"/>
                                  <a:gd name="T1" fmla="*/ 41631 h 410"/>
                                  <a:gd name="T2" fmla="*/ 71784 w 412"/>
                                  <a:gd name="T3" fmla="*/ 83262 h 410"/>
                                  <a:gd name="T4" fmla="*/ 30170 w 412"/>
                                  <a:gd name="T5" fmla="*/ 41631 h 410"/>
                                  <a:gd name="T6" fmla="*/ 71784 w 412"/>
                                  <a:gd name="T7" fmla="*/ 0 h 410"/>
                                  <a:gd name="T8" fmla="*/ 113398 w 412"/>
                                  <a:gd name="T9" fmla="*/ 41631 h 410"/>
                                  <a:gd name="T10" fmla="*/ 106116 w 412"/>
                                  <a:gd name="T11" fmla="*/ 84997 h 410"/>
                                  <a:gd name="T12" fmla="*/ 71784 w 412"/>
                                  <a:gd name="T13" fmla="*/ 97140 h 410"/>
                                  <a:gd name="T14" fmla="*/ 37106 w 412"/>
                                  <a:gd name="T15" fmla="*/ 84997 h 410"/>
                                  <a:gd name="T16" fmla="*/ 0 w 412"/>
                                  <a:gd name="T17" fmla="*/ 142240 h 410"/>
                                  <a:gd name="T18" fmla="*/ 142875 w 412"/>
                                  <a:gd name="T19" fmla="*/ 142240 h 410"/>
                                  <a:gd name="T20" fmla="*/ 106116 w 412"/>
                                  <a:gd name="T21" fmla="*/ 84997 h 41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12" h="410">
                                    <a:moveTo>
                                      <a:pt x="327" y="120"/>
                                    </a:moveTo>
                                    <a:cubicBezTo>
                                      <a:pt x="327" y="186"/>
                                      <a:pt x="273" y="240"/>
                                      <a:pt x="207" y="240"/>
                                    </a:cubicBezTo>
                                    <a:cubicBezTo>
                                      <a:pt x="141" y="240"/>
                                      <a:pt x="87" y="186"/>
                                      <a:pt x="87" y="120"/>
                                    </a:cubicBezTo>
                                    <a:cubicBezTo>
                                      <a:pt x="87" y="53"/>
                                      <a:pt x="141" y="0"/>
                                      <a:pt x="207" y="0"/>
                                    </a:cubicBezTo>
                                    <a:cubicBezTo>
                                      <a:pt x="273" y="0"/>
                                      <a:pt x="327" y="53"/>
                                      <a:pt x="327" y="120"/>
                                    </a:cubicBezTo>
                                    <a:close/>
                                    <a:moveTo>
                                      <a:pt x="306" y="245"/>
                                    </a:moveTo>
                                    <a:cubicBezTo>
                                      <a:pt x="278" y="267"/>
                                      <a:pt x="243" y="280"/>
                                      <a:pt x="207" y="280"/>
                                    </a:cubicBezTo>
                                    <a:cubicBezTo>
                                      <a:pt x="170" y="280"/>
                                      <a:pt x="135" y="267"/>
                                      <a:pt x="107" y="245"/>
                                    </a:cubicBezTo>
                                    <a:cubicBezTo>
                                      <a:pt x="33" y="272"/>
                                      <a:pt x="0" y="367"/>
                                      <a:pt x="0" y="410"/>
                                    </a:cubicBezTo>
                                    <a:cubicBezTo>
                                      <a:pt x="412" y="410"/>
                                      <a:pt x="412" y="410"/>
                                      <a:pt x="412" y="410"/>
                                    </a:cubicBezTo>
                                    <a:cubicBezTo>
                                      <a:pt x="412" y="367"/>
                                      <a:pt x="379" y="273"/>
                                      <a:pt x="306" y="2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4" o:spid="_x0000_s1026" o:spt="100" style="height:11.2pt;width:11.25pt;" fillcolor="#767171" filled="t" stroked="f" coordsize="412,410" o:gfxdata="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Bg88N9MAAAADAQAADwAAAAAAAAABACAAAAAiAAAAZHJzL2Rvd25yZXYueG1sUEsBAhQAFAAAAAgA&#10;h07iQAoJO4GdBAAAeg8AAA4AAAAAAAAAAQAgAAAAIgEAAGRycy9lMm9Eb2MueG1sUEsFBgAAAAAG&#10;AAYAWQEAADEIAAAAAA==&#10;" path="m327,120c327,186,273,240,207,240c141,240,87,186,87,120c87,53,141,0,207,0c273,0,327,53,327,120xm306,245c278,267,243,280,207,280c170,280,135,267,107,245c33,272,0,367,0,410c412,410,412,410,412,410c412,367,379,273,306,245xe">
                      <v:path o:connectlocs="39324609,14442910;24893541,28885821;10462472,14442910;24893541,0;39324609,14442910;36799328,29487739;24893541,33700472;12867766,29487739;0,49346872;49546761,49346872;36799328,29487739" o:connectangles="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>出生日期：199</w:t>
            </w:r>
            <w:r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>.0</w:t>
            </w:r>
            <w:r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  <w:t>9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61925" cy="159385"/>
                      <wp:effectExtent l="635" t="7620" r="8890" b="4445"/>
                      <wp:docPr id="41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1925" cy="159385"/>
                              </a:xfrm>
                              <a:custGeom>
                                <a:avLst/>
                                <a:gdLst>
                                  <a:gd name="T0" fmla="*/ 25984 w 511"/>
                                  <a:gd name="T1" fmla="*/ 31561 h 505"/>
                                  <a:gd name="T2" fmla="*/ 56404 w 511"/>
                                  <a:gd name="T3" fmla="*/ 31561 h 505"/>
                                  <a:gd name="T4" fmla="*/ 56404 w 511"/>
                                  <a:gd name="T5" fmla="*/ 62492 h 505"/>
                                  <a:gd name="T6" fmla="*/ 53552 w 511"/>
                                  <a:gd name="T7" fmla="*/ 82060 h 505"/>
                                  <a:gd name="T8" fmla="*/ 87459 w 511"/>
                                  <a:gd name="T9" fmla="*/ 111096 h 505"/>
                                  <a:gd name="T10" fmla="*/ 107422 w 511"/>
                                  <a:gd name="T11" fmla="*/ 114568 h 505"/>
                                  <a:gd name="T12" fmla="*/ 134673 w 511"/>
                                  <a:gd name="T13" fmla="*/ 109518 h 505"/>
                                  <a:gd name="T14" fmla="*/ 131188 w 511"/>
                                  <a:gd name="T15" fmla="*/ 145498 h 505"/>
                                  <a:gd name="T16" fmla="*/ 50701 w 511"/>
                                  <a:gd name="T17" fmla="*/ 110780 h 505"/>
                                  <a:gd name="T18" fmla="*/ 25984 w 511"/>
                                  <a:gd name="T19" fmla="*/ 31561 h 505"/>
                                  <a:gd name="T20" fmla="*/ 91895 w 511"/>
                                  <a:gd name="T21" fmla="*/ 43870 h 505"/>
                                  <a:gd name="T22" fmla="*/ 83973 w 511"/>
                                  <a:gd name="T23" fmla="*/ 35033 h 505"/>
                                  <a:gd name="T24" fmla="*/ 99500 w 511"/>
                                  <a:gd name="T25" fmla="*/ 31246 h 505"/>
                                  <a:gd name="T26" fmla="*/ 134040 w 511"/>
                                  <a:gd name="T27" fmla="*/ 74485 h 505"/>
                                  <a:gd name="T28" fmla="*/ 126118 w 511"/>
                                  <a:gd name="T29" fmla="*/ 81113 h 505"/>
                                  <a:gd name="T30" fmla="*/ 120731 w 511"/>
                                  <a:gd name="T31" fmla="*/ 64070 h 505"/>
                                  <a:gd name="T32" fmla="*/ 91895 w 511"/>
                                  <a:gd name="T33" fmla="*/ 43870 h 505"/>
                                  <a:gd name="T34" fmla="*/ 109957 w 511"/>
                                  <a:gd name="T35" fmla="*/ 18306 h 505"/>
                                  <a:gd name="T36" fmla="*/ 100767 w 511"/>
                                  <a:gd name="T37" fmla="*/ 7259 h 505"/>
                                  <a:gd name="T38" fmla="*/ 119780 w 511"/>
                                  <a:gd name="T39" fmla="*/ 2525 h 505"/>
                                  <a:gd name="T40" fmla="*/ 161925 w 511"/>
                                  <a:gd name="T41" fmla="*/ 55548 h 505"/>
                                  <a:gd name="T42" fmla="*/ 152102 w 511"/>
                                  <a:gd name="T43" fmla="*/ 63754 h 505"/>
                                  <a:gd name="T44" fmla="*/ 145130 w 511"/>
                                  <a:gd name="T45" fmla="*/ 42608 h 505"/>
                                  <a:gd name="T46" fmla="*/ 109957 w 511"/>
                                  <a:gd name="T47" fmla="*/ 18306 h 505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11" h="505">
                                    <a:moveTo>
                                      <a:pt x="82" y="100"/>
                                    </a:moveTo>
                                    <a:cubicBezTo>
                                      <a:pt x="82" y="100"/>
                                      <a:pt x="118" y="24"/>
                                      <a:pt x="178" y="100"/>
                                    </a:cubicBezTo>
                                    <a:cubicBezTo>
                                      <a:pt x="238" y="176"/>
                                      <a:pt x="178" y="198"/>
                                      <a:pt x="178" y="198"/>
                                    </a:cubicBezTo>
                                    <a:cubicBezTo>
                                      <a:pt x="178" y="198"/>
                                      <a:pt x="138" y="236"/>
                                      <a:pt x="169" y="260"/>
                                    </a:cubicBezTo>
                                    <a:cubicBezTo>
                                      <a:pt x="201" y="285"/>
                                      <a:pt x="276" y="352"/>
                                      <a:pt x="276" y="352"/>
                                    </a:cubicBezTo>
                                    <a:cubicBezTo>
                                      <a:pt x="276" y="352"/>
                                      <a:pt x="306" y="392"/>
                                      <a:pt x="339" y="363"/>
                                    </a:cubicBezTo>
                                    <a:cubicBezTo>
                                      <a:pt x="379" y="329"/>
                                      <a:pt x="394" y="324"/>
                                      <a:pt x="425" y="347"/>
                                    </a:cubicBezTo>
                                    <a:cubicBezTo>
                                      <a:pt x="480" y="388"/>
                                      <a:pt x="497" y="428"/>
                                      <a:pt x="414" y="461"/>
                                    </a:cubicBezTo>
                                    <a:cubicBezTo>
                                      <a:pt x="323" y="505"/>
                                      <a:pt x="160" y="351"/>
                                      <a:pt x="160" y="351"/>
                                    </a:cubicBezTo>
                                    <a:cubicBezTo>
                                      <a:pt x="160" y="351"/>
                                      <a:pt x="0" y="198"/>
                                      <a:pt x="82" y="100"/>
                                    </a:cubicBezTo>
                                    <a:close/>
                                    <a:moveTo>
                                      <a:pt x="290" y="139"/>
                                    </a:moveTo>
                                    <a:cubicBezTo>
                                      <a:pt x="290" y="139"/>
                                      <a:pt x="260" y="142"/>
                                      <a:pt x="265" y="111"/>
                                    </a:cubicBezTo>
                                    <a:cubicBezTo>
                                      <a:pt x="268" y="96"/>
                                      <a:pt x="292" y="92"/>
                                      <a:pt x="314" y="99"/>
                                    </a:cubicBezTo>
                                    <a:cubicBezTo>
                                      <a:pt x="337" y="105"/>
                                      <a:pt x="420" y="142"/>
                                      <a:pt x="423" y="236"/>
                                    </a:cubicBezTo>
                                    <a:cubicBezTo>
                                      <a:pt x="423" y="236"/>
                                      <a:pt x="417" y="262"/>
                                      <a:pt x="398" y="257"/>
                                    </a:cubicBezTo>
                                    <a:cubicBezTo>
                                      <a:pt x="377" y="251"/>
                                      <a:pt x="382" y="211"/>
                                      <a:pt x="381" y="203"/>
                                    </a:cubicBezTo>
                                    <a:cubicBezTo>
                                      <a:pt x="380" y="196"/>
                                      <a:pt x="351" y="136"/>
                                      <a:pt x="290" y="139"/>
                                    </a:cubicBezTo>
                                    <a:close/>
                                    <a:moveTo>
                                      <a:pt x="347" y="58"/>
                                    </a:moveTo>
                                    <a:cubicBezTo>
                                      <a:pt x="347" y="58"/>
                                      <a:pt x="311" y="61"/>
                                      <a:pt x="318" y="23"/>
                                    </a:cubicBezTo>
                                    <a:cubicBezTo>
                                      <a:pt x="321" y="6"/>
                                      <a:pt x="350" y="0"/>
                                      <a:pt x="378" y="8"/>
                                    </a:cubicBezTo>
                                    <a:cubicBezTo>
                                      <a:pt x="405" y="16"/>
                                      <a:pt x="507" y="61"/>
                                      <a:pt x="511" y="176"/>
                                    </a:cubicBezTo>
                                    <a:cubicBezTo>
                                      <a:pt x="511" y="176"/>
                                      <a:pt x="503" y="212"/>
                                      <a:pt x="480" y="202"/>
                                    </a:cubicBezTo>
                                    <a:cubicBezTo>
                                      <a:pt x="460" y="193"/>
                                      <a:pt x="459" y="145"/>
                                      <a:pt x="458" y="135"/>
                                    </a:cubicBezTo>
                                    <a:cubicBezTo>
                                      <a:pt x="457" y="126"/>
                                      <a:pt x="423" y="53"/>
                                      <a:pt x="347" y="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9" o:spid="_x0000_s1026" o:spt="100" style="height:12.55pt;width:12.75pt;" fillcolor="#767171" filled="t" stroked="f" coordsize="511,505" o:gfxdata="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" path="m82,100c82,100,118,24,178,100c238,176,178,198,178,198c178,198,138,236,169,260c201,285,276,352,276,352c276,352,306,392,339,363c379,329,394,324,425,347c480,388,497,428,414,461c323,505,160,351,160,351c160,351,0,198,82,100xm290,139c290,139,260,142,265,111c268,96,292,92,314,99c337,105,420,142,423,236c423,236,417,262,398,257c377,251,382,211,381,203c380,196,351,136,290,139xm347,58c347,58,311,61,318,23c321,6,350,0,378,8c405,16,507,61,511,176c511,176,503,212,480,202c460,193,459,145,458,135c457,126,423,53,347,58xe">
                      <v:path o:connectlocs="8233775,9961089;17873224,9961089;17873224,19723341;16969486,25899273;27713891,35063437;34039740,36159248;42675001,34565398;41570678,45921185;16066065,34963703;8233775,9961089;29119565,13845980;26609252,11056900;31529427,9861670;42474416,23508498;39964104,25600387;38257078,20221380;29119565,13845980;34843027,5777627;31930912,2291041;37955727,796925;51310578,17531718;48197879,20121646;45988601,13447675;34843027,5777627" o:connectangles="0,0,0,0,0,0,0,0,0,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>联系电话：</w:t>
            </w:r>
            <w:r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  <w:t>13247535736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微软雅黑" w:hAnsi="微软雅黑" w:eastAsia="微软雅黑"/>
                <w:color w:val="595959"/>
                <w:sz w:val="22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s">
                  <w:drawing>
                    <wp:inline distT="0" distB="0" distL="0" distR="0">
                      <wp:extent cx="142875" cy="112395"/>
                      <wp:effectExtent l="635" t="6985" r="8890" b="4445"/>
                      <wp:docPr id="40" name="Freeform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12395"/>
                              </a:xfrm>
                              <a:custGeom>
                                <a:avLst/>
                                <a:gdLst>
                                  <a:gd name="T0" fmla="*/ 14221 w 432"/>
                                  <a:gd name="T1" fmla="*/ 0 h 340"/>
                                  <a:gd name="T2" fmla="*/ 128654 w 432"/>
                                  <a:gd name="T3" fmla="*/ 0 h 340"/>
                                  <a:gd name="T4" fmla="*/ 142875 w 432"/>
                                  <a:gd name="T5" fmla="*/ 13884 h 340"/>
                                  <a:gd name="T6" fmla="*/ 71438 w 432"/>
                                  <a:gd name="T7" fmla="*/ 52892 h 340"/>
                                  <a:gd name="T8" fmla="*/ 0 w 432"/>
                                  <a:gd name="T9" fmla="*/ 13884 h 340"/>
                                  <a:gd name="T10" fmla="*/ 14221 w 432"/>
                                  <a:gd name="T11" fmla="*/ 0 h 340"/>
                                  <a:gd name="T12" fmla="*/ 0 w 432"/>
                                  <a:gd name="T13" fmla="*/ 28760 h 340"/>
                                  <a:gd name="T14" fmla="*/ 0 w 432"/>
                                  <a:gd name="T15" fmla="*/ 98180 h 340"/>
                                  <a:gd name="T16" fmla="*/ 14221 w 432"/>
                                  <a:gd name="T17" fmla="*/ 112395 h 340"/>
                                  <a:gd name="T18" fmla="*/ 128654 w 432"/>
                                  <a:gd name="T19" fmla="*/ 112395 h 340"/>
                                  <a:gd name="T20" fmla="*/ 142875 w 432"/>
                                  <a:gd name="T21" fmla="*/ 98180 h 340"/>
                                  <a:gd name="T22" fmla="*/ 142875 w 432"/>
                                  <a:gd name="T23" fmla="*/ 28760 h 340"/>
                                  <a:gd name="T24" fmla="*/ 73091 w 432"/>
                                  <a:gd name="T25" fmla="*/ 66115 h 340"/>
                                  <a:gd name="T26" fmla="*/ 69784 w 432"/>
                                  <a:gd name="T27" fmla="*/ 66115 h 340"/>
                                  <a:gd name="T28" fmla="*/ 0 w 432"/>
                                  <a:gd name="T29" fmla="*/ 28760 h 34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432" h="340">
                                    <a:moveTo>
                                      <a:pt x="43" y="0"/>
                                    </a:moveTo>
                                    <a:cubicBezTo>
                                      <a:pt x="389" y="0"/>
                                      <a:pt x="389" y="0"/>
                                      <a:pt x="389" y="0"/>
                                    </a:cubicBezTo>
                                    <a:cubicBezTo>
                                      <a:pt x="412" y="0"/>
                                      <a:pt x="432" y="19"/>
                                      <a:pt x="432" y="42"/>
                                    </a:cubicBezTo>
                                    <a:cubicBezTo>
                                      <a:pt x="216" y="160"/>
                                      <a:pt x="216" y="160"/>
                                      <a:pt x="216" y="160"/>
                                    </a:cubicBezTo>
                                    <a:cubicBezTo>
                                      <a:pt x="0" y="42"/>
                                      <a:pt x="0" y="42"/>
                                      <a:pt x="0" y="42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  <a:moveTo>
                                      <a:pt x="0" y="87"/>
                                    </a:moveTo>
                                    <a:cubicBezTo>
                                      <a:pt x="0" y="297"/>
                                      <a:pt x="0" y="297"/>
                                      <a:pt x="0" y="297"/>
                                    </a:cubicBezTo>
                                    <a:cubicBezTo>
                                      <a:pt x="0" y="321"/>
                                      <a:pt x="19" y="340"/>
                                      <a:pt x="43" y="340"/>
                                    </a:cubicBezTo>
                                    <a:cubicBezTo>
                                      <a:pt x="389" y="340"/>
                                      <a:pt x="389" y="340"/>
                                      <a:pt x="389" y="340"/>
                                    </a:cubicBezTo>
                                    <a:cubicBezTo>
                                      <a:pt x="413" y="340"/>
                                      <a:pt x="432" y="321"/>
                                      <a:pt x="432" y="297"/>
                                    </a:cubicBezTo>
                                    <a:cubicBezTo>
                                      <a:pt x="432" y="87"/>
                                      <a:pt x="432" y="87"/>
                                      <a:pt x="432" y="87"/>
                                    </a:cubicBezTo>
                                    <a:cubicBezTo>
                                      <a:pt x="221" y="200"/>
                                      <a:pt x="221" y="200"/>
                                      <a:pt x="221" y="200"/>
                                    </a:cubicBezTo>
                                    <a:cubicBezTo>
                                      <a:pt x="218" y="202"/>
                                      <a:pt x="214" y="202"/>
                                      <a:pt x="211" y="200"/>
                                    </a:cubicBezTo>
                                    <a:lnTo>
                                      <a:pt x="0" y="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81" o:spid="_x0000_s1026" o:spt="100" style="height:8.85pt;width:11.25pt;" fillcolor="#767171" filled="t" stroked="f" coordsize="432,340" o:gfxdata="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0ovNYtIAAAADAQAADwAAAAAAAAABACAAAAAiAAAAZHJzL2Rvd25yZXYueG1sUEsBAhQAFAAAAAgA&#10;h07iQNoGVr8QBQAAPRMAAA4AAAAAAAAAAQAgAAAAIQEAAGRycy9lMm9Eb2MueG1sUEsFBgAAAAAG&#10;AAYAWQEAAKMIAAAAAA==&#10;" path="m43,0c389,0,389,0,389,0c412,0,432,19,432,42c216,160,216,160,216,160c0,42,0,42,0,42c0,19,19,0,43,0xm0,87c0,297,0,297,0,297c0,321,19,340,43,340c389,340,389,340,389,340c413,340,432,321,432,297c432,87,432,87,432,87c221,200,221,200,221,200c218,202,214,202,211,200l0,87xe">
                      <v:path o:connectlocs="4703299,0;42549630,0;47252929,4589682;23626630,17484695;0,4589682;4703299,0;0,9507294;0,32455709;4703299,37154811;42549630,37154811;47252929,32455709;47252929,9507294;24173325,21855868;23079604,21855868;0,9507294" o:connectangles="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>邮箱：</w:t>
            </w:r>
            <w:r>
              <w:rPr>
                <w:rFonts w:hint="eastAsia" w:eastAsia="宋体" w:asciiTheme="minorEastAsia" w:hAnsiTheme="minorEastAsia"/>
                <w:color w:val="595959"/>
                <w:sz w:val="22"/>
                <w:lang w:val="en-US" w:eastAsia="zh-CN"/>
              </w:rPr>
              <w:t>823840745</w:t>
            </w:r>
            <w:r>
              <w:rPr>
                <w:rFonts w:hint="eastAsia" w:asciiTheme="minorEastAsia" w:hAnsiTheme="minorEastAsia" w:eastAsiaTheme="minorEastAsia"/>
                <w:color w:val="595959"/>
                <w:sz w:val="22"/>
              </w:rPr>
              <w:t>@</w:t>
            </w:r>
            <w:r>
              <w:rPr>
                <w:rFonts w:asciiTheme="minorEastAsia" w:hAnsiTheme="minorEastAsia" w:eastAsiaTheme="minorEastAsia"/>
                <w:color w:val="595959"/>
                <w:sz w:val="22"/>
              </w:rPr>
              <w:t>qq.com</w:t>
            </w:r>
          </w:p>
        </w:tc>
        <w:tc>
          <w:tcPr>
            <w:tcW w:w="3626" w:type="dxa"/>
            <w:shd w:val="clear" w:color="auto" w:fill="auto"/>
          </w:tcPr>
          <w:p>
            <w:pPr>
              <w:snapToGrid w:val="0"/>
              <w:spacing w:line="276" w:lineRule="auto"/>
              <w:ind w:left="840" w:leftChars="400"/>
              <w:contextualSpacing/>
              <w:jc w:val="right"/>
              <w:rPr>
                <w:rFonts w:hint="eastAsia" w:eastAsia="宋体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求职意向：</w:t>
            </w:r>
            <w:r>
              <w:rPr>
                <w:rFonts w:hint="eastAsia" w:eastAsia="宋体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前端工程师实习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jc w:val="right"/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>
            <w:pPr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7" w:hRule="atLeast"/>
        </w:trPr>
        <w:tc>
          <w:tcPr>
            <w:tcW w:w="54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  <w:tc>
          <w:tcPr>
            <w:tcW w:w="10834" w:type="dxa"/>
            <w:gridSpan w:val="3"/>
            <w:shd w:val="clear" w:color="auto" w:fill="auto"/>
          </w:tcPr>
          <w:p>
            <w:pPr>
              <w:snapToGrid w:val="0"/>
              <w:spacing w:before="624" w:beforeLines="200" w:after="156" w:afterLines="5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324485"/>
                      <wp:effectExtent l="0" t="0" r="5715" b="18415"/>
                      <wp:docPr id="36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24453"/>
                                <a:chOff x="0" y="0"/>
                                <a:chExt cx="66240" cy="3247"/>
                              </a:xfrm>
                            </wpg:grpSpPr>
                            <wps:wsp>
                              <wps:cNvPr id="37" name="六边形 4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矩形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2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" o:spid="_x0000_s1026" o:spt="203" style="height:25.55pt;width:521.55pt;" coordsize="66240,3247" o:gfxdata="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PUPWf1QAAAAUBAAAPAAAAAAAAAAEAIAAAACIAAABkcnMv&#10;ZG93bnJldi54bWxQSwECFAAUAAAACACHTuJAan79ryMDAADYCQAADgAAAAAAAAABACAAAAAkAQAA&#10;ZHJzL2Uyb0RvYy54bWxQSwUGAAAAAAYABgBZAQAAuQYAAAAA&#10;">
                      <o:lock v:ext="edit" aspectratio="f"/>
                      <v:shape id="六边形 483" o:spid="_x0000_s1026" o:spt="9" type="#_x0000_t9" style="position:absolute;left:0;top:0;height:457;width:66240;v-text-anchor:middle;" fillcolor="#767171" filled="t" stroked="f" coordsize="21600,21600" o:gfxdata="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SX47sAAADb&#10;AAAADwAAAAAAAAABACAAAAAiAAAAZHJzL2Rvd25yZXYueG1sUEsBAhQAFAAAAAgAh07iQDMvBZ47&#10;AAAAOQAAABAAAAAAAAAAAQAgAAAACgEAAGRycy9zaGFwZXhtbC54bWxQSwUGAAAAAAYABgBbAQAA&#10;tA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4" o:spid="_x0000_s1026" o:spt="1" style="position:absolute;left:0;top:219;height:2844;width:11558;v-text-anchor:middle;" fillcolor="#767171" filled="t" stroked="f" coordsize="21600,21600" o:gfxdata="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QvqEr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222;width:10243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325"/>
                <w:tab w:val="left" w:pos="6975"/>
              </w:tabs>
              <w:snapToGrid w:val="0"/>
              <w:spacing w:line="360" w:lineRule="exact"/>
              <w:rPr>
                <w:rFonts w:asciiTheme="minorEastAsia" w:hAnsiTheme="minorEastAsia" w:eastAsiaTheme="minorEastAsia"/>
                <w:b/>
                <w:bCs w:val="0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 w:val="0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bCs w:val="0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b/>
                <w:bCs w:val="0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.09-</w:t>
            </w:r>
            <w:r>
              <w:rPr>
                <w:rFonts w:hint="eastAsia" w:asciiTheme="minorEastAsia" w:hAnsiTheme="minorEastAsia"/>
                <w:b/>
                <w:bCs w:val="0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  <w:r>
              <w:rPr>
                <w:rFonts w:asciiTheme="minorEastAsia" w:hAnsiTheme="minorEastAsia" w:eastAsiaTheme="minorEastAsia"/>
                <w:b/>
                <w:bCs w:val="0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bCs w:val="0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广州大学华软软件学院（本科）</w:t>
            </w:r>
            <w:r>
              <w:rPr>
                <w:rFonts w:asciiTheme="minorEastAsia" w:hAnsiTheme="minorEastAsia" w:eastAsiaTheme="minorEastAsia"/>
                <w:b/>
                <w:bCs w:val="0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bCs w:val="0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网络与新媒体（新媒体设计与开发）</w:t>
            </w:r>
          </w:p>
          <w:p>
            <w:pPr>
              <w:snapToGrid w:val="0"/>
              <w:spacing w:before="624" w:beforeLines="200" w:after="156" w:afterLines="50" w:line="360" w:lineRule="exact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521970"/>
                      <wp:effectExtent l="0" t="0" r="5715" b="0"/>
                      <wp:docPr id="31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521802"/>
                                <a:chOff x="0" y="0"/>
                                <a:chExt cx="66240" cy="5222"/>
                              </a:xfrm>
                            </wpg:grpSpPr>
                            <wps:wsp>
                              <wps:cNvPr id="32" name="六边形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" name="矩形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5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等线 Light" w:hAnsi="等线 Light" w:eastAsia="等线 Light"/>
                                        <w:color w:val="FFFFFF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校内经验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hint="eastAsia" w:ascii="等线 Light" w:hAnsi="等线 Light" w:eastAsia="等线 Light"/>
                                        <w:color w:val="FFFFFF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o:spt="203" style="height:41.1pt;width:521.55pt;" coordsize="66240,5222" o:gfxdata="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/Fds71QAAAAUBAAAPAAAAAAAAAAEAIAAAACIAAABkcnMvZG93&#10;bnJldi54bWxQSwECFAAUAAAACACHTuJAuB5cWiADAADWCQAADgAAAAAAAAABACAAAAAkAQAAZHJz&#10;L2Uyb0RvYy54bWxQSwUGAAAAAAYABgBZAQAAtgYAAAAA&#10;">
                      <o:lock v:ext="edit" aspectratio="f"/>
                      <v:shape id="六边形 12" o:spid="_x0000_s1026" o:spt="9" type="#_x0000_t9" style="position:absolute;left:0;top:0;height:457;width:66240;v-text-anchor:middle;" fillcolor="#767171" filled="t" stroked="f" coordsize="21600,21600" o:gfxdata="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zR7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13" o:spid="_x0000_s1026" o:spt="1" style="position:absolute;left:0;top:219;height:2844;width:11558;v-text-anchor:middle;" fillcolor="#767171" filled="t" stroked="f" coordsize="21600,21600" o:gfxdata="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694Y7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5197;width:1024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 Light" w:hAnsi="等线 Light" w:eastAsia="等线 Light"/>
                                  <w:color w:va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校内经验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hint="eastAsia" w:ascii="等线 Light" w:hAnsi="等线 Light" w:eastAsia="等线 Light"/>
                                  <w:color w:val="FFFFFF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个人开发，采用vuejs全家桶完成一个H5移动端音乐webApp开发，负责前端全局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开发；</w:t>
            </w:r>
          </w:p>
          <w:p>
            <w:pPr>
              <w:snapToGrid w:val="0"/>
              <w:spacing w:before="312" w:beforeLines="100"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团队合作，采用nodejs的koa和mysql开发一个帮人解决烦恼的webapp，负责后端全局开发；</w:t>
            </w:r>
          </w:p>
          <w:p>
            <w:pPr>
              <w:snapToGrid w:val="0"/>
              <w:spacing w:before="312" w:beforeLines="100" w:line="240" w:lineRule="auto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团队合作，采用vuejs全家桶+nodejs的express和mysql完成一个H5移动端视频webApp开发，负责前端页面开发和后端部分功能开发；</w:t>
            </w:r>
          </w:p>
          <w:p>
            <w:pPr>
              <w:snapToGrid w:val="0"/>
              <w:spacing w:before="624" w:beforeLines="20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</w:rPr>
              <mc:AlternateContent>
                <mc:Choice Requires="wpg">
                  <w:drawing>
                    <wp:inline distT="0" distB="0" distL="0" distR="0">
                      <wp:extent cx="6623685" cy="324485"/>
                      <wp:effectExtent l="0" t="0" r="5715" b="18415"/>
                      <wp:docPr id="2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24553"/>
                                <a:chOff x="0" y="0"/>
                                <a:chExt cx="66240" cy="3248"/>
                              </a:xfrm>
                            </wpg:grpSpPr>
                            <wps:wsp>
                              <wps:cNvPr id="28" name="六边形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" name="矩形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等线 Light" w:hAnsi="等线 Light" w:eastAsia="等线 Light"/>
                                        <w:color w:val="FFFFFF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026" o:spt="203" style="height:25.55pt;width:521.55pt;" coordsize="66240,3248" o:gfxdata="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A9Q9Z/VAAAABQEAAA8AAAAAAAAAAQAgAAAAIgAAAGRycy9k&#10;b3ducmV2LnhtbFBLAQIUABQAAAAIAIdO4kCZC5VyIgMAANUJAAAOAAAAAAAAAAEAIAAAACQBAABk&#10;cnMvZTJvRG9jLnhtbFBLBQYAAAAABgAGAFkBAAC4BgAAAAA=&#10;">
                      <o:lock v:ext="edit" aspectratio="f"/>
                      <v:shape id="六边形 30" o:spid="_x0000_s1026" o:spt="9" type="#_x0000_t9" style="position:absolute;left:0;top:0;height:457;width:66240;v-text-anchor:middle;" fillcolor="#767171" filled="t" stroked="f" coordsize="21600,21600" o:gfxdata="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oKVTLUAAADbAAAADwAA&#10;AAAAAAABACAAAAAiAAAAZHJzL2Rvd25yZXYueG1sUEsBAhQAFAAAAAgAh07iQDMvBZ47AAAAOQAA&#10;ABAAAAAAAAAAAQAgAAAABAEAAGRycy9zaGFwZXhtbC54bWxQSwUGAAAAAAYABgBbAQAArg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31" o:spid="_x0000_s1026" o:spt="1" style="position:absolute;left:0;top:219;height:2844;width:11558;v-text-anchor:middle;" fillcolor="#767171" filled="t" stroked="f" coordsize="21600,21600" o:gfxdata="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7ZV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223;width:10243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 Light" w:hAnsi="等线 Light" w:eastAsia="等线 Light"/>
                                  <w:color w:va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0"/>
              <w:numPr>
                <w:ilvl w:val="0"/>
                <w:numId w:val="1"/>
              </w:numPr>
              <w:spacing w:after="163" w:afterLines="50" w:line="360" w:lineRule="auto"/>
              <w:ind w:left="482" w:hanging="482" w:firstLine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HTML5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和</w:t>
            </w:r>
            <w:r>
              <w:rPr>
                <w:rFonts w:hint="eastAsia" w:ascii="微软雅黑" w:hAnsi="微软雅黑" w:eastAsia="微软雅黑" w:cs="微软雅黑"/>
                <w:color w:val="0070C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CSS3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,熟悉页面架构和布局，对Web标准和标签语义化有深入了解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spacing w:after="163" w:afterLines="50" w:line="360" w:lineRule="auto"/>
              <w:ind w:left="482" w:hanging="482" w:firstLine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62626" w:themeColor="text1" w:themeTint="D9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熟悉使用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70C0"/>
                <w:spacing w:val="0"/>
                <w:sz w:val="21"/>
                <w:szCs w:val="21"/>
                <w:shd w:val="clear" w:fill="FFFFFF"/>
              </w:rPr>
              <w:t>PS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62626" w:themeColor="text1" w:themeTint="D9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等图片处理工具，会用PS切图制作网页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62626" w:themeColor="text1" w:themeTint="D9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spacing w:after="163" w:afterLines="50" w:line="360" w:lineRule="auto"/>
              <w:ind w:left="482" w:hanging="482" w:firstLine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熟悉JavaScript语法（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ES6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），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掌握并使用前端框架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ootstrap、Vuejs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(全家桶)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Query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等,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理解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AJAX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运作机制，能独立使用Vuejs完成项目、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less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62626" w:themeColor="text1" w:themeTint="D9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css预处理语言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spacing w:after="163" w:afterLines="50" w:line="360" w:lineRule="auto"/>
              <w:ind w:left="482" w:hanging="482" w:firstLine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了解前端自动化工具(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Gulp、Webpack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)，熟悉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git命令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等代码提交工具；</w:t>
            </w:r>
          </w:p>
          <w:p>
            <w:pPr>
              <w:pStyle w:val="10"/>
              <w:numPr>
                <w:ilvl w:val="0"/>
                <w:numId w:val="1"/>
              </w:numPr>
              <w:spacing w:after="163" w:afterLines="50" w:line="360" w:lineRule="auto"/>
              <w:ind w:left="482" w:hanging="482" w:firstLineChars="0"/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熟悉使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Nodejs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进行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一般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的后端开发，熟练使用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oa、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xpress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等框架，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ysql、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1"/>
                <w:szCs w:val="21"/>
                <w:lang w:eastAsia="zh-CN"/>
              </w:rPr>
              <w:t>ongodb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等数据库；</w:t>
            </w:r>
          </w:p>
          <w:p>
            <w:pPr>
              <w:snapToGrid w:val="0"/>
              <w:spacing w:before="624" w:beforeLines="20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  <w:color w:val="595959"/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635" t="3810" r="0" b="4445"/>
                      <wp:docPr id="7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34645"/>
                                <a:chOff x="0" y="0"/>
                                <a:chExt cx="66240" cy="3349"/>
                              </a:xfrm>
                            </wpg:grpSpPr>
                            <wps:wsp>
                              <wps:cNvPr id="8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2"/>
                                  <a:ext cx="11881" cy="28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1882" cy="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s1026" o:spt="203" style="height:26.35pt;width:521.55pt;" coordsize="66240,3349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WFoCt1gAAAAUBAAAPAAAAAAAAAAEAIAAAACIAAABk&#10;cnMvZG93bnJldi54bWxQSwECFAAUAAAACACHTuJAMzw4TiUDAADVCQAADgAAAAAAAAABACAAAAAl&#10;AQAAZHJzL2Uyb0RvYy54bWxQSwUGAAAAAAYABgBZAQAAvAYAAAAA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U8MKn7QAAADa&#10;AAAADwAAAGRycy9kb3ducmV2LnhtbEVPSwrCMBDdC94hjOBOUxVEqtGFIoiI4Ieuh2Zsqs2kNLHq&#10;7c1CcPl4/8XqbSvRUuNLxwpGwwQEce50yYWC62U7mIHwAVlj5ZgUfMjDatntLDDV7sUnas+hEDGE&#10;fYoKTAh1KqXPDVn0Q1cTR+7mGoshwqaQusFXDLeVHCfJVFosOTYYrGltKH+cn1bBpqWPOZb72UHf&#10;9QRvmTllmVGq3xslcxCB3uEv/rl3WkHcGq/EGyC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wwqftAAAANoAAAAPAAAA&#10;AAAAAAEAIAAAACIAAABkcnMvZG93bnJldi54bWxQSwECFAAUAAAACACHTuJAMy8FnjsAAAA5AAAA&#10;EAAAAAAAAAABACAAAAADAQAAZHJzL3NoYXBleG1sLnhtbFBLBQYAAAAABgAGAFsBAACtAwAAAAA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22;height:2841;width:11881;v-text-anchor:middle;" fillcolor="#767171" filled="t" stroked="f" coordsize="21600,21600" o:gfxdata="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bno+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324;width:11882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24"/>
                <w:szCs w:val="36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学习、音乐、羽毛球</w:t>
            </w:r>
          </w:p>
          <w:p>
            <w:pPr>
              <w:snapToGrid w:val="0"/>
              <w:spacing w:before="624" w:beforeLines="200"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asciiTheme="minorEastAsia" w:hAnsiTheme="minorEastAsia" w:eastAsiaTheme="minorEastAsia"/>
                <w:color w:val="595959"/>
              </w:rPr>
              <mc:AlternateContent>
                <mc:Choice Requires="wpg">
                  <w:drawing>
                    <wp:inline distT="0" distB="0" distL="0" distR="0">
                      <wp:extent cx="6623685" cy="324485"/>
                      <wp:effectExtent l="0" t="0" r="5715" b="18415"/>
                      <wp:docPr id="3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24453"/>
                                <a:chOff x="0" y="0"/>
                                <a:chExt cx="66240" cy="3247"/>
                              </a:xfrm>
                            </wpg:grpSpPr>
                            <wps:wsp>
                              <wps:cNvPr id="4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2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ascii="等线 Light" w:hAnsi="等线 Light" w:eastAsia="等线 Light"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hint="eastAsia" w:ascii="等线 Light" w:hAnsi="等线 Light" w:eastAsia="等线 Light" w:cs="Times New Roman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2" o:spid="_x0000_s1026" o:spt="203" style="height:25.55pt;width:521.55pt;" coordsize="66240,3247" o:gfxdata="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A9Q9Z/VAAAABQEAAA8AAAAAAAAAAQAgAAAAIgAAAGRy&#10;cy9kb3ducmV2LnhtbFBLAQIUABQAAAAIAIdO4kCoAZG9JQMAANQJAAAOAAAAAAAAAAEAIAAAACQB&#10;AABkcnMvZTJvRG9jLnhtbFBLBQYAAAAABgAGAFkBAAC7BgAAAAA=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0o4AmrkAAADa&#10;AAAADwAAAGRycy9kb3ducmV2LnhtbEWPzarCMBSE9xd8h3AEd9dUvYhUowtFEJEL/tD1oTk21eak&#10;NLHq2xtBcDnMzDfMbPGwlWip8aVjBYN+AoI4d7rkQsHpuP6dgPABWWPlmBQ8ycNi3vmZYardnffU&#10;HkIhIoR9igpMCHUqpc8NWfR9VxNH7+waiyHKppC6wXuE20oOk2QsLZYcFwzWtDSUXw83q2DV0tP8&#10;l9vJTl/0CM+Z2WeZUarXHSRTEIEe4Rv+tDdawR+8r8Qb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OAJq5AAAA2gAA&#10;AA8AAAAAAAAAAQAgAAAAIgAAAGRycy9kb3ducmV2LnhtbFBLAQIUABQAAAAIAIdO4kAzLwWeOwAA&#10;ADkAAAAQAAAAAAAAAAEAIAAAAAgBAABkcnMvc2hhcGV4bWwueG1sUEsFBgAAAAAGAAYAWwEAALID&#10;AAAAAA=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19;height:2844;width:11558;v-text-anchor:middle;" fillcolor="#767171" filled="t" stroked="f" coordsize="21600,21600" o:gfxdata="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I3A7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222;width:10243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ascii="等线 Light" w:hAnsi="等线 Light" w:eastAsia="等线 Light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等线 Light" w:hAnsi="等线 Light" w:eastAsia="等线 Light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快速学习能力，责任感强烈，能承受压力及时完成任务，做事耐心细致；本人性格较为沉稳，上进心强，有较强的责任心和良好的团队合作精神。</w:t>
            </w:r>
          </w:p>
        </w:tc>
        <w:tc>
          <w:tcPr>
            <w:tcW w:w="53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</w:tr>
    </w:tbl>
    <w:p>
      <w:pPr>
        <w:rPr>
          <w:color w:val="595959"/>
        </w:rPr>
      </w:pPr>
    </w:p>
    <w:sectPr>
      <w:headerReference r:id="rId3" w:type="first"/>
      <w:pgSz w:w="11906" w:h="16838"/>
      <w:pgMar w:top="284" w:right="0" w:bottom="284" w:left="0" w:header="567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-1557020</wp:posOffset>
              </wp:positionH>
              <wp:positionV relativeFrom="paragraph">
                <wp:posOffset>1162685</wp:posOffset>
              </wp:positionV>
              <wp:extent cx="11362690" cy="3373120"/>
              <wp:effectExtent l="0" t="0" r="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62690" cy="33731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122.6pt;margin-top:91.55pt;height:265.6pt;width:894.7pt;z-index:251658240;mso-width-relative:page;mso-height-relative:page;" fillcolor="#FFFFFF [3228]" filled="t" stroked="f" coordsize="21600,21600" o:gfxdata="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uGp9toAAAANAQAADwAAAAAAAAAB&#10;ACAAAAAiAAAAZHJzL2Rvd25yZXYueG1sUEsBAhQAFAAAAAgAh07iQPWhRqAOAgAAEwQAAA4AAAAA&#10;AAAAAQAgAAAAKQEAAGRycy9lMm9Eb2MueG1sUEsFBgAAAAAGAAYAWQEAAK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8785860</wp:posOffset>
              </wp:positionH>
              <wp:positionV relativeFrom="paragraph">
                <wp:posOffset>-2912745</wp:posOffset>
              </wp:positionV>
              <wp:extent cx="5694680" cy="4459605"/>
              <wp:effectExtent l="19050" t="19050" r="2032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94680" cy="4459605"/>
                      </a:xfrm>
                      <a:prstGeom prst="wedgeEllipseCallout">
                        <a:avLst>
                          <a:gd name="adj1" fmla="val -44765"/>
                          <a:gd name="adj2" fmla="val 45454"/>
                        </a:avLst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63" type="#_x0000_t63" style="position:absolute;left:0pt;margin-left:691.8pt;margin-top:-229.35pt;height:351.15pt;width:448.4pt;z-index:251659264;mso-width-relative:page;mso-height-relative:page;" fillcolor="#404040 [2429]" filled="t" stroked="f" coordsize="21600,21600" o:gfxdata="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q+yoDc&#10;AAAADgEAAA8AAAAAAAAAAQAgAAAAIgAAAGRycy9kb3ducmV2LnhtbFBLAQIUABQAAAAIAIdO4kB8&#10;IsatVQIAAKEEAAAOAAAAAAAAAAEAIAAAACsBAABkcnMvZTJvRG9jLnhtbFBLBQYAAAAABgAGAFkB&#10;AADyBQAAAAA=&#10;" adj="1131,20618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72579"/>
    <w:multiLevelType w:val="multilevel"/>
    <w:tmpl w:val="3417257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26940"/>
    <w:rsid w:val="00467062"/>
    <w:rsid w:val="004717AF"/>
    <w:rsid w:val="0058450B"/>
    <w:rsid w:val="005A4569"/>
    <w:rsid w:val="006636F9"/>
    <w:rsid w:val="007F34B1"/>
    <w:rsid w:val="00865EFF"/>
    <w:rsid w:val="008B2E02"/>
    <w:rsid w:val="008F0F8E"/>
    <w:rsid w:val="009D117E"/>
    <w:rsid w:val="00A418AF"/>
    <w:rsid w:val="00AC06A4"/>
    <w:rsid w:val="00B236A5"/>
    <w:rsid w:val="00B32132"/>
    <w:rsid w:val="00B516B7"/>
    <w:rsid w:val="00B7390A"/>
    <w:rsid w:val="00BC7455"/>
    <w:rsid w:val="00D42719"/>
    <w:rsid w:val="00E41004"/>
    <w:rsid w:val="00EC59A1"/>
    <w:rsid w:val="00F23B13"/>
    <w:rsid w:val="00F942DF"/>
    <w:rsid w:val="00FB5EC9"/>
    <w:rsid w:val="02E75267"/>
    <w:rsid w:val="06FB0E58"/>
    <w:rsid w:val="072A3278"/>
    <w:rsid w:val="08117025"/>
    <w:rsid w:val="08647097"/>
    <w:rsid w:val="09567C7F"/>
    <w:rsid w:val="0E8C3FA1"/>
    <w:rsid w:val="0FA44F03"/>
    <w:rsid w:val="12D55C09"/>
    <w:rsid w:val="15FA380B"/>
    <w:rsid w:val="16B833C4"/>
    <w:rsid w:val="1778716A"/>
    <w:rsid w:val="19CF4CA4"/>
    <w:rsid w:val="1B6D40EF"/>
    <w:rsid w:val="1C294177"/>
    <w:rsid w:val="1D7A0E20"/>
    <w:rsid w:val="1FFA48E2"/>
    <w:rsid w:val="1FFE60DE"/>
    <w:rsid w:val="207A252B"/>
    <w:rsid w:val="21E905D5"/>
    <w:rsid w:val="23D51257"/>
    <w:rsid w:val="24032258"/>
    <w:rsid w:val="240F768F"/>
    <w:rsid w:val="24F74B94"/>
    <w:rsid w:val="29AF53EF"/>
    <w:rsid w:val="2A2F0D77"/>
    <w:rsid w:val="2F6C4468"/>
    <w:rsid w:val="2FD909B8"/>
    <w:rsid w:val="330437C8"/>
    <w:rsid w:val="3B280272"/>
    <w:rsid w:val="3C661EC5"/>
    <w:rsid w:val="41606A85"/>
    <w:rsid w:val="42576245"/>
    <w:rsid w:val="431B3692"/>
    <w:rsid w:val="436D7FF2"/>
    <w:rsid w:val="46B85039"/>
    <w:rsid w:val="4A1A369F"/>
    <w:rsid w:val="4C4B3EA6"/>
    <w:rsid w:val="4D2D288F"/>
    <w:rsid w:val="4F025C7F"/>
    <w:rsid w:val="4F852B31"/>
    <w:rsid w:val="520C585D"/>
    <w:rsid w:val="528838A1"/>
    <w:rsid w:val="52A110AD"/>
    <w:rsid w:val="53A3342F"/>
    <w:rsid w:val="543D53DA"/>
    <w:rsid w:val="5470365D"/>
    <w:rsid w:val="551B3123"/>
    <w:rsid w:val="580A74AA"/>
    <w:rsid w:val="5A335030"/>
    <w:rsid w:val="5AEA0C34"/>
    <w:rsid w:val="5B874BD8"/>
    <w:rsid w:val="5C160462"/>
    <w:rsid w:val="5CF47504"/>
    <w:rsid w:val="5EAF2742"/>
    <w:rsid w:val="5F03344E"/>
    <w:rsid w:val="6147190F"/>
    <w:rsid w:val="65BF3E08"/>
    <w:rsid w:val="66296CE5"/>
    <w:rsid w:val="687E72D0"/>
    <w:rsid w:val="71046290"/>
    <w:rsid w:val="71230412"/>
    <w:rsid w:val="7445249E"/>
    <w:rsid w:val="78D26940"/>
    <w:rsid w:val="7A926896"/>
    <w:rsid w:val="7AA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1033e7e0853bb063fba830b8ac198588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711D3D-2A27-43A7-A08D-3E99B00E9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1033e7e0853bb063fba830b8ac198588.docx</Template>
  <Pages>1</Pages>
  <Words>437</Words>
  <Characters>615</Characters>
  <Lines>10</Lines>
  <Paragraphs>2</Paragraphs>
  <TotalTime>3</TotalTime>
  <ScaleCrop>false</ScaleCrop>
  <LinksUpToDate>false</LinksUpToDate>
  <CharactersWithSpaces>852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2018-05-23T13:11:00Z</dcterms:created>
  <dc:creator>Brave heart</dc:creator>
  <cp:lastModifiedBy>Brave heart</cp:lastModifiedBy>
  <dcterms:modified xsi:type="dcterms:W3CDTF">2018-05-24T07:10:09Z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>
    <vt:lpwstr>4</vt:lpwstr>
  </property>
</Properties>
</file>